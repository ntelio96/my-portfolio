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84"/>
        <w:tblW w:w="1129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0"/>
        <w:gridCol w:w="752"/>
        <w:gridCol w:w="6776"/>
      </w:tblGrid>
      <w:tr w:rsidR="001B2ABD" w14:paraId="2DC8D460" w14:textId="77777777" w:rsidTr="00D1224B">
        <w:trPr>
          <w:trHeight w:val="3874"/>
        </w:trPr>
        <w:tc>
          <w:tcPr>
            <w:tcW w:w="3770" w:type="dxa"/>
            <w:vAlign w:val="bottom"/>
          </w:tcPr>
          <w:bookmarkStart w:id="0" w:name="_Hlk77441579" w:displacedByCustomXml="next"/>
          <w:sdt>
            <w:sdtPr>
              <w:id w:val="-1711873194"/>
              <w:placeholder>
                <w:docPart w:val="5C4148AE702E446289AF4AFAA595A42C"/>
              </w:placeholder>
              <w:temporary/>
              <w:showingPlcHdr/>
              <w15:appearance w15:val="hidden"/>
            </w:sdtPr>
            <w:sdtEndPr/>
            <w:sdtContent>
              <w:p w14:paraId="5C1EEA0F" w14:textId="77777777" w:rsidR="002F3EC9" w:rsidRDefault="002F3EC9" w:rsidP="002F3EC9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9E1A2F">
                  <w:rPr>
                    <w:sz w:val="28"/>
                    <w:szCs w:val="28"/>
                  </w:rPr>
                  <w:t>Profile</w:t>
                </w:r>
              </w:p>
            </w:sdtContent>
          </w:sdt>
          <w:p w14:paraId="6C55F807" w14:textId="5851F0E4" w:rsidR="001B2ABD" w:rsidRDefault="001B2ABD" w:rsidP="00EF0359">
            <w:pPr>
              <w:tabs>
                <w:tab w:val="left" w:pos="990"/>
              </w:tabs>
              <w:jc w:val="center"/>
            </w:pPr>
          </w:p>
        </w:tc>
        <w:tc>
          <w:tcPr>
            <w:tcW w:w="752" w:type="dxa"/>
          </w:tcPr>
          <w:p w14:paraId="3919189C" w14:textId="77777777" w:rsidR="001B2ABD" w:rsidRDefault="001B2ABD" w:rsidP="00EF0359">
            <w:pPr>
              <w:tabs>
                <w:tab w:val="left" w:pos="990"/>
              </w:tabs>
            </w:pPr>
          </w:p>
        </w:tc>
        <w:tc>
          <w:tcPr>
            <w:tcW w:w="6776" w:type="dxa"/>
            <w:vAlign w:val="bottom"/>
          </w:tcPr>
          <w:p w14:paraId="12D1DA16" w14:textId="6CFA7DEA" w:rsidR="001B2ABD" w:rsidRPr="00965FD8" w:rsidRDefault="00D65960" w:rsidP="00EF0359">
            <w:pPr>
              <w:pStyle w:val="Title"/>
              <w:rPr>
                <w:sz w:val="72"/>
                <w:szCs w:val="72"/>
              </w:rPr>
            </w:pPr>
            <w:r w:rsidRPr="00965FD8">
              <w:rPr>
                <w:sz w:val="72"/>
                <w:szCs w:val="72"/>
              </w:rPr>
              <w:t xml:space="preserve">Mantas </w:t>
            </w:r>
            <w:r w:rsidRPr="00965FD8">
              <w:rPr>
                <w:color w:val="auto"/>
                <w:sz w:val="72"/>
                <w:szCs w:val="72"/>
              </w:rPr>
              <w:t>Siauciunas</w:t>
            </w:r>
          </w:p>
          <w:p w14:paraId="17A8476D" w14:textId="45278535" w:rsidR="001B2ABD" w:rsidRPr="009E1A2F" w:rsidRDefault="00554AD6" w:rsidP="00EF0359">
            <w:pPr>
              <w:pStyle w:val="Subtitle"/>
              <w:rPr>
                <w:sz w:val="28"/>
              </w:rPr>
            </w:pPr>
            <w:r w:rsidRPr="00F22E38">
              <w:rPr>
                <w:color w:val="548AB7" w:themeColor="accent1" w:themeShade="BF"/>
                <w:spacing w:val="6"/>
                <w:w w:val="100"/>
                <w:sz w:val="28"/>
              </w:rPr>
              <w:t>Biotechnologist</w:t>
            </w:r>
          </w:p>
        </w:tc>
      </w:tr>
      <w:tr w:rsidR="001B2ABD" w14:paraId="0D13ACF9" w14:textId="77777777" w:rsidTr="00D1224B">
        <w:trPr>
          <w:trHeight w:val="8638"/>
        </w:trPr>
        <w:tc>
          <w:tcPr>
            <w:tcW w:w="3770" w:type="dxa"/>
          </w:tcPr>
          <w:p w14:paraId="3D0074B0" w14:textId="4CC8B4B7" w:rsidR="00036450" w:rsidRDefault="00036450" w:rsidP="002F3EC9"/>
          <w:p w14:paraId="55894A38" w14:textId="5E543AAE" w:rsidR="00036450" w:rsidRDefault="00D1224B" w:rsidP="00CC050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 and innovation driven individual looking for a chance to kick-start a new career as front-end developer. Successfully combined studies with</w:t>
            </w:r>
            <w:r w:rsidR="003C64E2">
              <w:rPr>
                <w:sz w:val="20"/>
                <w:szCs w:val="20"/>
              </w:rPr>
              <w:t xml:space="preserve"> full-time</w:t>
            </w:r>
            <w:r>
              <w:rPr>
                <w:sz w:val="20"/>
                <w:szCs w:val="20"/>
              </w:rPr>
              <w:t xml:space="preserve"> work</w:t>
            </w:r>
            <w:r w:rsidR="003C64E2">
              <w:rPr>
                <w:sz w:val="20"/>
                <w:szCs w:val="20"/>
              </w:rPr>
              <w:t>, among other commitments has shown ambitious and hard-working nature.</w:t>
            </w:r>
            <w:r w:rsidR="00613963">
              <w:rPr>
                <w:sz w:val="20"/>
                <w:szCs w:val="20"/>
              </w:rPr>
              <w:t xml:space="preserve"> </w:t>
            </w:r>
            <w:r w:rsidR="003C64E2">
              <w:rPr>
                <w:sz w:val="20"/>
                <w:szCs w:val="20"/>
              </w:rPr>
              <w:t xml:space="preserve"> </w:t>
            </w:r>
            <w:r w:rsidR="002249FB">
              <w:rPr>
                <w:sz w:val="20"/>
                <w:szCs w:val="20"/>
              </w:rPr>
              <w:t>I strongly believe that p</w:t>
            </w:r>
            <w:r w:rsidR="00DB3F05">
              <w:rPr>
                <w:sz w:val="20"/>
                <w:szCs w:val="20"/>
              </w:rPr>
              <w:t>revious exposure to different industries</w:t>
            </w:r>
            <w:r w:rsidR="002249FB">
              <w:rPr>
                <w:sz w:val="20"/>
                <w:szCs w:val="20"/>
              </w:rPr>
              <w:t xml:space="preserve"> developed </w:t>
            </w:r>
            <w:r w:rsidR="005E772E">
              <w:rPr>
                <w:sz w:val="20"/>
                <w:szCs w:val="20"/>
              </w:rPr>
              <w:t>diverse</w:t>
            </w:r>
            <w:r w:rsidR="002249FB">
              <w:rPr>
                <w:sz w:val="20"/>
                <w:szCs w:val="20"/>
              </w:rPr>
              <w:t xml:space="preserve"> skills required </w:t>
            </w:r>
            <w:r w:rsidR="00414BCE">
              <w:rPr>
                <w:sz w:val="20"/>
                <w:szCs w:val="20"/>
              </w:rPr>
              <w:t>f</w:t>
            </w:r>
            <w:r w:rsidR="00CF0469">
              <w:rPr>
                <w:sz w:val="20"/>
                <w:szCs w:val="20"/>
              </w:rPr>
              <w:t>or the role</w:t>
            </w:r>
            <w:r w:rsidR="00414BCE">
              <w:rPr>
                <w:sz w:val="20"/>
                <w:szCs w:val="20"/>
              </w:rPr>
              <w:t>. Seeking a junior front-end developer position</w:t>
            </w:r>
            <w:r w:rsidR="009372C8">
              <w:rPr>
                <w:sz w:val="20"/>
                <w:szCs w:val="20"/>
              </w:rPr>
              <w:t xml:space="preserve"> to </w:t>
            </w:r>
            <w:r w:rsidR="005E772E">
              <w:rPr>
                <w:sz w:val="20"/>
                <w:szCs w:val="20"/>
              </w:rPr>
              <w:t>build on my knowledge</w:t>
            </w:r>
            <w:r w:rsidR="009372C8">
              <w:rPr>
                <w:sz w:val="20"/>
                <w:szCs w:val="20"/>
              </w:rPr>
              <w:t xml:space="preserve"> and grow within the company.</w:t>
            </w:r>
          </w:p>
          <w:p w14:paraId="605C17C6" w14:textId="77777777" w:rsidR="00CF0469" w:rsidRDefault="00CF0469" w:rsidP="00CC0502">
            <w:pPr>
              <w:pStyle w:val="NoSpacing"/>
              <w:rPr>
                <w:sz w:val="20"/>
                <w:szCs w:val="20"/>
              </w:rPr>
            </w:pPr>
          </w:p>
          <w:p w14:paraId="2BFB2605" w14:textId="77777777" w:rsidR="00284B19" w:rsidRPr="009E1A2F" w:rsidRDefault="00284B19" w:rsidP="00CC0502">
            <w:pPr>
              <w:pStyle w:val="NoSpacing"/>
              <w:rPr>
                <w:sz w:val="20"/>
                <w:szCs w:val="20"/>
              </w:rPr>
            </w:pPr>
          </w:p>
          <w:sdt>
            <w:sdtPr>
              <w:id w:val="-1954003311"/>
              <w:placeholder>
                <w:docPart w:val="7839732D95514B49A8FE1432357849E8"/>
              </w:placeholder>
              <w:temporary/>
              <w:showingPlcHdr/>
              <w15:appearance w15:val="hidden"/>
            </w:sdtPr>
            <w:sdtEndPr/>
            <w:sdtContent>
              <w:p w14:paraId="0EF12EB9" w14:textId="77777777" w:rsidR="00036450" w:rsidRPr="00CB0055" w:rsidRDefault="00CB0055" w:rsidP="00EF0359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61CF449449C44408DB8FA28A273330C"/>
              </w:placeholder>
              <w:temporary/>
              <w:showingPlcHdr/>
              <w15:appearance w15:val="hidden"/>
            </w:sdtPr>
            <w:sdtEndPr/>
            <w:sdtContent>
              <w:p w14:paraId="559A23A8" w14:textId="77777777" w:rsidR="004D3011" w:rsidRDefault="004D3011" w:rsidP="00EF0359">
                <w:r w:rsidRPr="004D3011">
                  <w:t>PHONE:</w:t>
                </w:r>
              </w:p>
            </w:sdtContent>
          </w:sdt>
          <w:p w14:paraId="1556C391" w14:textId="181DD04E" w:rsidR="004D3011" w:rsidRDefault="00EF0359" w:rsidP="00EF0359">
            <w:r>
              <w:t>+</w:t>
            </w:r>
            <w:r w:rsidR="00A600D3">
              <w:t>37066823066</w:t>
            </w:r>
          </w:p>
          <w:p w14:paraId="00CC3AB7" w14:textId="77777777" w:rsidR="006A237A" w:rsidRDefault="006A237A" w:rsidP="00EF0359"/>
          <w:p w14:paraId="6265B3A7" w14:textId="1CBFAFE9" w:rsidR="004D3011" w:rsidRDefault="00EF0359" w:rsidP="00EF0359">
            <w:r>
              <w:t>LinkedIn:</w:t>
            </w:r>
          </w:p>
          <w:p w14:paraId="72A9F85D" w14:textId="1C535FB0" w:rsidR="004D3011" w:rsidRDefault="00254F17" w:rsidP="00EF0359">
            <w:hyperlink r:id="rId11" w:history="1">
              <w:r w:rsidR="00EF0359" w:rsidRPr="00CD3B09">
                <w:rPr>
                  <w:rStyle w:val="Hyperlink"/>
                </w:rPr>
                <w:t>https://www.linkedin.com/in/mantas-siauciunas-78a7a064/</w:t>
              </w:r>
            </w:hyperlink>
            <w:r w:rsidR="00EF0359">
              <w:t xml:space="preserve"> </w:t>
            </w:r>
          </w:p>
          <w:p w14:paraId="7DA9FACC" w14:textId="77777777" w:rsidR="004D3011" w:rsidRDefault="004D3011" w:rsidP="00EF0359"/>
          <w:sdt>
            <w:sdtPr>
              <w:id w:val="-240260293"/>
              <w:placeholder>
                <w:docPart w:val="A97042A8B40D4C1B828E0B274CB52719"/>
              </w:placeholder>
              <w:temporary/>
              <w:showingPlcHdr/>
              <w15:appearance w15:val="hidden"/>
            </w:sdtPr>
            <w:sdtEndPr/>
            <w:sdtContent>
              <w:p w14:paraId="7D075D6A" w14:textId="77777777" w:rsidR="004D3011" w:rsidRDefault="004D3011" w:rsidP="00EF0359">
                <w:r w:rsidRPr="004D3011">
                  <w:t>EMAIL:</w:t>
                </w:r>
              </w:p>
            </w:sdtContent>
          </w:sdt>
          <w:p w14:paraId="1E97AEB6" w14:textId="4808FCB7" w:rsidR="00036450" w:rsidRDefault="00254F17" w:rsidP="00EF0359">
            <w:hyperlink r:id="rId12" w:history="1">
              <w:r w:rsidR="003B7E31" w:rsidRPr="00620DCF">
                <w:rPr>
                  <w:rStyle w:val="Hyperlink"/>
                </w:rPr>
                <w:t>mantas3456@gmail.com</w:t>
              </w:r>
            </w:hyperlink>
            <w:r w:rsidR="00EF0359">
              <w:t xml:space="preserve"> </w:t>
            </w:r>
          </w:p>
          <w:p w14:paraId="1BD3E701" w14:textId="77777777" w:rsidR="00CF0469" w:rsidRDefault="00CF0469" w:rsidP="00EF0359"/>
          <w:p w14:paraId="79953743" w14:textId="77777777" w:rsidR="00284B19" w:rsidRPr="00E4381A" w:rsidRDefault="00284B19" w:rsidP="00EF0359">
            <w:pPr>
              <w:rPr>
                <w:rStyle w:val="Hyperlink"/>
              </w:rPr>
            </w:pPr>
          </w:p>
          <w:p w14:paraId="3C1631B1" w14:textId="24D747E7" w:rsidR="004D3011" w:rsidRPr="00CB0055" w:rsidRDefault="00554AD6" w:rsidP="00EF0359">
            <w:pPr>
              <w:pStyle w:val="Heading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1046DDC5" wp14:editId="592B44B0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407670</wp:posOffset>
                      </wp:positionV>
                      <wp:extent cx="838200" cy="167640"/>
                      <wp:effectExtent l="0" t="0" r="19050" b="2286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00" cy="167640"/>
                                <a:chOff x="0" y="-33383"/>
                                <a:chExt cx="3534032" cy="734423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73152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145542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217170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2903219" y="-33383"/>
                                  <a:ext cx="630813" cy="7344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72D6E8" id="Group 14" o:spid="_x0000_s1026" style="position:absolute;margin-left:63.85pt;margin-top:32.1pt;width:66pt;height:13.2pt;z-index:251687936;mso-width-relative:margin;mso-height-relative:margin" coordorigin=",-333" coordsize="35340,7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">
                      <v:oval id="Oval 1" o:spid="_x0000_s1027" style="position:absolute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94b6d2 [3204]" strokecolor="#345c7d [1604]" strokeweight="1pt">
                        <v:stroke joinstyle="miter"/>
                      </v:oval>
                      <v:oval id="Oval 9" o:spid="_x0000_s1028" style="position:absolute;left:7315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94b6d2 [3204]" strokecolor="#345c7d [1604]" strokeweight="1pt">
                        <v:stroke joinstyle="miter"/>
                      </v:oval>
                      <v:oval id="Oval 10" o:spid="_x0000_s1029" style="position:absolute;left:14554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94b6d2 [3204]" strokecolor="#345c7d [1604]" strokeweight="1pt">
                        <v:stroke joinstyle="miter"/>
                      </v:oval>
                      <v:oval id="Oval 11" o:spid="_x0000_s1030" style="position:absolute;left:21717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94b6d2 [3204]" strokecolor="#345c7d [1604]" strokeweight="1pt">
                        <v:stroke joinstyle="miter"/>
                      </v:oval>
                      <v:oval id="Oval 13" o:spid="_x0000_s1031" style="position:absolute;left:29032;top:-333;width:6308;height:7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94b6d2 [3204]" strokecolor="#345c7d [1604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6B3566">
              <w:t>Languages</w:t>
            </w:r>
          </w:p>
          <w:p w14:paraId="0C5A419C" w14:textId="6E9D551E" w:rsidR="004D3011" w:rsidRPr="006B3566" w:rsidRDefault="006B3566" w:rsidP="00EF0359">
            <w:pPr>
              <w:rPr>
                <w:b/>
                <w:bCs/>
              </w:rPr>
            </w:pPr>
            <w:r w:rsidRPr="006B3566">
              <w:rPr>
                <w:b/>
                <w:bCs/>
              </w:rPr>
              <w:t>English</w:t>
            </w:r>
          </w:p>
          <w:p w14:paraId="3C740843" w14:textId="106FBD9D" w:rsidR="006B3566" w:rsidRDefault="006B3566" w:rsidP="00EF035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2131E7B9" wp14:editId="5A8365B5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142240</wp:posOffset>
                      </wp:positionV>
                      <wp:extent cx="830580" cy="152400"/>
                      <wp:effectExtent l="0" t="0" r="26670" b="1905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0580" cy="152400"/>
                                <a:chOff x="0" y="0"/>
                                <a:chExt cx="3566160" cy="701040"/>
                              </a:xfrm>
                            </wpg:grpSpPr>
                            <wps:wsp>
                              <wps:cNvPr id="16" name="Oval 16"/>
                              <wps:cNvSpPr/>
                              <wps:spPr>
                                <a:xfrm>
                                  <a:off x="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73152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145542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al 19"/>
                              <wps:cNvSpPr/>
                              <wps:spPr>
                                <a:xfrm>
                                  <a:off x="217170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290322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CF69F7" id="Group 15" o:spid="_x0000_s1026" style="position:absolute;margin-left:63.25pt;margin-top:11.2pt;width:65.4pt;height:12pt;z-index:251698176;mso-width-relative:margin;mso-height-relative:margin" coordsize="35661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">
                      <v:oval id="Oval 16" o:spid="_x0000_s1027" style="position:absolute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94b6d2 [3204]" strokecolor="#345c7d [1604]" strokeweight="1pt">
                        <v:stroke joinstyle="miter"/>
                      </v:oval>
                      <v:oval id="Oval 17" o:spid="_x0000_s1028" style="position:absolute;left:7315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94b6d2 [3204]" strokecolor="#345c7d [1604]" strokeweight="1pt">
                        <v:stroke joinstyle="miter"/>
                      </v:oval>
                      <v:oval id="Oval 18" o:spid="_x0000_s1029" style="position:absolute;left:14554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94b6d2 [3204]" strokecolor="#345c7d [1604]" strokeweight="1pt">
                        <v:stroke joinstyle="miter"/>
                      </v:oval>
                      <v:oval id="Oval 19" o:spid="_x0000_s1030" style="position:absolute;left:21717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94b6d2 [3204]" strokecolor="#345c7d [1604]" strokeweight="1pt">
                        <v:stroke joinstyle="miter"/>
                      </v:oval>
                      <v:oval id="Oval 20" o:spid="_x0000_s1031" style="position:absolute;left:29032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94b6d2 [3204]" strokecolor="#345c7d [1604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265066B7" w14:textId="63E599F7" w:rsidR="006B3566" w:rsidRPr="006B3566" w:rsidRDefault="006B3566" w:rsidP="00EF0359">
            <w:pPr>
              <w:rPr>
                <w:b/>
                <w:bCs/>
              </w:rPr>
            </w:pPr>
            <w:r w:rsidRPr="006B3566">
              <w:rPr>
                <w:b/>
                <w:bCs/>
              </w:rPr>
              <w:t>Lithuanian</w:t>
            </w:r>
          </w:p>
          <w:p w14:paraId="261171ED" w14:textId="6124476D" w:rsidR="006A237A" w:rsidRDefault="006B3566" w:rsidP="00EF035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7649CB5F" wp14:editId="25A5B760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113030</wp:posOffset>
                      </wp:positionV>
                      <wp:extent cx="822960" cy="160020"/>
                      <wp:effectExtent l="0" t="0" r="15240" b="1143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160020"/>
                                <a:chOff x="0" y="0"/>
                                <a:chExt cx="3566160" cy="701040"/>
                              </a:xfrm>
                            </wpg:grpSpPr>
                            <wps:wsp>
                              <wps:cNvPr id="22" name="Oval 22"/>
                              <wps:cNvSpPr/>
                              <wps:spPr>
                                <a:xfrm>
                                  <a:off x="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73152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145542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17170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2903220" y="0"/>
                                  <a:ext cx="662940" cy="701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40291F" id="Group 21" o:spid="_x0000_s1026" style="position:absolute;margin-left:63.85pt;margin-top:8.9pt;width:64.8pt;height:12.6pt;z-index:251709440;mso-width-relative:margin;mso-height-relative:margin" coordsize="35661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">
                      <v:oval id="Oval 22" o:spid="_x0000_s1027" style="position:absolute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94b6d2 [3204]" strokecolor="#345c7d [1604]" strokeweight="1pt">
                        <v:stroke joinstyle="miter"/>
                      </v:oval>
                      <v:oval id="Oval 23" o:spid="_x0000_s1028" style="position:absolute;left:7315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94b6d2 [3204]" strokecolor="#345c7d [1604]" strokeweight="1pt">
                        <v:stroke joinstyle="miter"/>
                      </v:oval>
                      <v:oval id="Oval 24" o:spid="_x0000_s1029" style="position:absolute;left:14554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" fillcolor="white [3212]" strokecolor="#345c7d [1604]" strokeweight="1pt">
                        <v:stroke joinstyle="miter"/>
                      </v:oval>
                      <v:oval id="Oval 25" o:spid="_x0000_s1030" style="position:absolute;left:21717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" fillcolor="white [3212]" strokecolor="#345c7d [1604]" strokeweight="1pt">
                        <v:stroke joinstyle="miter"/>
                      </v:oval>
                      <v:oval id="Oval 26" o:spid="_x0000_s1031" style="position:absolute;left:29032;width:6629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" fillcolor="white [3212]" strokecolor="#345c7d [1604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542EE01F" w14:textId="68F943A2" w:rsidR="006B3566" w:rsidRPr="006A237A" w:rsidRDefault="006B3566" w:rsidP="00EF0359">
            <w:r w:rsidRPr="006B3566">
              <w:rPr>
                <w:b/>
                <w:bCs/>
              </w:rPr>
              <w:t>Russian</w:t>
            </w:r>
          </w:p>
        </w:tc>
        <w:tc>
          <w:tcPr>
            <w:tcW w:w="752" w:type="dxa"/>
          </w:tcPr>
          <w:p w14:paraId="2558F61B" w14:textId="74D33849" w:rsidR="001B2ABD" w:rsidRDefault="001B2ABD" w:rsidP="00EF0359">
            <w:pPr>
              <w:tabs>
                <w:tab w:val="left" w:pos="990"/>
              </w:tabs>
            </w:pPr>
          </w:p>
        </w:tc>
        <w:tc>
          <w:tcPr>
            <w:tcW w:w="6776" w:type="dxa"/>
          </w:tcPr>
          <w:sdt>
            <w:sdtPr>
              <w:id w:val="1049110328"/>
              <w:placeholder>
                <w:docPart w:val="EF5837A1226546698547DC59B601776D"/>
              </w:placeholder>
              <w:temporary/>
              <w:showingPlcHdr/>
              <w15:appearance w15:val="hidden"/>
            </w:sdtPr>
            <w:sdtEndPr/>
            <w:sdtContent>
              <w:p w14:paraId="60E6326A" w14:textId="77777777" w:rsidR="001B2ABD" w:rsidRDefault="00E25A26" w:rsidP="00EF0359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AE195D5" w14:textId="77777777" w:rsidR="00D67958" w:rsidRDefault="00D67958" w:rsidP="00D679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Front-end developer </w:t>
            </w:r>
          </w:p>
          <w:p w14:paraId="2B3DDB94" w14:textId="77777777" w:rsidR="00D67958" w:rsidRPr="007211C2" w:rsidRDefault="00D67958" w:rsidP="00D67958">
            <w:r w:rsidRPr="007211C2">
              <w:t>Baltic Institute of Technology</w:t>
            </w:r>
          </w:p>
          <w:p w14:paraId="7F1D9660" w14:textId="77777777" w:rsidR="00D67958" w:rsidRDefault="00D67958" w:rsidP="00D67958">
            <w:r>
              <w:t>2021 – 2022</w:t>
            </w:r>
          </w:p>
          <w:p w14:paraId="2D1EEA5F" w14:textId="77AEC132" w:rsidR="00D67958" w:rsidRPr="007211C2" w:rsidRDefault="00D67958" w:rsidP="00D67958">
            <w:pPr>
              <w:rPr>
                <w:i/>
                <w:iCs/>
              </w:rPr>
            </w:pPr>
            <w:r w:rsidRPr="007211C2">
              <w:rPr>
                <w:i/>
                <w:iCs/>
              </w:rPr>
              <w:t>Re-qualification of my skills towards front-end development using JavaScript/react, HTML</w:t>
            </w:r>
            <w:r w:rsidR="00DC61FB">
              <w:rPr>
                <w:i/>
                <w:iCs/>
              </w:rPr>
              <w:t>,</w:t>
            </w:r>
            <w:r w:rsidRPr="007211C2">
              <w:rPr>
                <w:i/>
                <w:iCs/>
              </w:rPr>
              <w:t xml:space="preserve"> CSS</w:t>
            </w:r>
            <w:r w:rsidR="00DC61FB">
              <w:rPr>
                <w:i/>
                <w:iCs/>
              </w:rPr>
              <w:t xml:space="preserve"> and GitHub</w:t>
            </w:r>
            <w:r w:rsidRPr="007211C2">
              <w:rPr>
                <w:i/>
                <w:iCs/>
              </w:rPr>
              <w:t xml:space="preserve">. </w:t>
            </w:r>
          </w:p>
          <w:p w14:paraId="58B82147" w14:textId="77777777" w:rsidR="00D67958" w:rsidRDefault="00D67958" w:rsidP="00EF0359">
            <w:pPr>
              <w:pStyle w:val="Heading4"/>
            </w:pPr>
          </w:p>
          <w:p w14:paraId="7A28E6B8" w14:textId="505B46CE" w:rsidR="00036450" w:rsidRDefault="00D65960" w:rsidP="00EF0359">
            <w:pPr>
              <w:pStyle w:val="Heading4"/>
            </w:pPr>
            <w:r>
              <w:t>BSc Biomedical Science</w:t>
            </w:r>
          </w:p>
          <w:p w14:paraId="56C74407" w14:textId="0AFBAE15" w:rsidR="00D65960" w:rsidRPr="00D65960" w:rsidRDefault="00D65960" w:rsidP="00EF0359">
            <w:r>
              <w:t>Coventry University</w:t>
            </w:r>
          </w:p>
          <w:p w14:paraId="0E28155C" w14:textId="111B184A" w:rsidR="00036450" w:rsidRPr="00B359E4" w:rsidRDefault="00D65960" w:rsidP="00EF0359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2018</w:t>
            </w:r>
          </w:p>
          <w:p w14:paraId="32C82F48" w14:textId="17E43A1C" w:rsidR="004D3011" w:rsidRPr="0098189A" w:rsidRDefault="00D65960" w:rsidP="0098189A">
            <w:pPr>
              <w:rPr>
                <w:i/>
                <w:iCs/>
              </w:rPr>
            </w:pPr>
            <w:r w:rsidRPr="0098189A">
              <w:rPr>
                <w:i/>
                <w:iCs/>
              </w:rPr>
              <w:t>1</w:t>
            </w:r>
            <w:r w:rsidRPr="0098189A">
              <w:rPr>
                <w:i/>
                <w:iCs/>
                <w:vertAlign w:val="superscript"/>
              </w:rPr>
              <w:t>st</w:t>
            </w:r>
            <w:r w:rsidRPr="0098189A">
              <w:rPr>
                <w:i/>
                <w:iCs/>
              </w:rPr>
              <w:t xml:space="preserve"> degree qualifications</w:t>
            </w:r>
            <w:r w:rsidR="00815F10" w:rsidRPr="0098189A">
              <w:rPr>
                <w:i/>
                <w:iCs/>
              </w:rPr>
              <w:t xml:space="preserve"> (IBMS accredited and HCPC approved)</w:t>
            </w:r>
          </w:p>
          <w:sdt>
            <w:sdtPr>
              <w:id w:val="1001553383"/>
              <w:placeholder>
                <w:docPart w:val="76D4892B79974560820376C069D643D5"/>
              </w:placeholder>
              <w:temporary/>
              <w:showingPlcHdr/>
              <w15:appearance w15:val="hidden"/>
            </w:sdtPr>
            <w:sdtEndPr/>
            <w:sdtContent>
              <w:p w14:paraId="2B952D3B" w14:textId="77777777" w:rsidR="00036450" w:rsidRDefault="00036450" w:rsidP="00EF0359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AF1F726" w14:textId="76094F76" w:rsidR="007211C2" w:rsidRDefault="007211C2" w:rsidP="00EF0359">
            <w:pPr>
              <w:pStyle w:val="Heading4"/>
            </w:pPr>
            <w:r>
              <w:t>Northway Biotech</w:t>
            </w:r>
            <w:r w:rsidR="006F4A96">
              <w:t xml:space="preserve">   </w:t>
            </w:r>
            <w:r w:rsidR="00965FD8">
              <w:t>Cell Line Development</w:t>
            </w:r>
          </w:p>
          <w:p w14:paraId="5BE4C104" w14:textId="21A2558D" w:rsidR="002623E9" w:rsidRDefault="002623E9" w:rsidP="002623E9">
            <w:r>
              <w:t>2021- Current</w:t>
            </w:r>
          </w:p>
          <w:p w14:paraId="36C1C6B0" w14:textId="1752CD26" w:rsidR="002623E9" w:rsidRPr="002623E9" w:rsidRDefault="002623E9" w:rsidP="002623E9">
            <w:r>
              <w:t xml:space="preserve">Part of genetic engineering team responsible for overseeing projects from start to finish. Communicating with internal and external team members to ensure high quality of project delivery </w:t>
            </w:r>
            <w:r w:rsidR="006F4A96">
              <w:t>for</w:t>
            </w:r>
            <w:r w:rsidR="00965FD8">
              <w:t xml:space="preserve"> manufacturing novel oncology medicines.</w:t>
            </w:r>
          </w:p>
          <w:p w14:paraId="0A4C4667" w14:textId="77777777" w:rsidR="007211C2" w:rsidRDefault="007211C2" w:rsidP="00EF0359">
            <w:pPr>
              <w:pStyle w:val="Heading4"/>
            </w:pPr>
          </w:p>
          <w:p w14:paraId="14F4F78B" w14:textId="6CCC722B" w:rsidR="00036450" w:rsidRDefault="00EF0359" w:rsidP="00EF0359">
            <w:pPr>
              <w:pStyle w:val="Heading4"/>
              <w:rPr>
                <w:bCs/>
              </w:rPr>
            </w:pPr>
            <w:r>
              <w:t>Ethypharm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 xml:space="preserve"> </w:t>
            </w:r>
            <w:r w:rsidRPr="00EF0359">
              <w:t>Microbiology Technician</w:t>
            </w:r>
          </w:p>
          <w:p w14:paraId="19B154F4" w14:textId="45FBC7B8" w:rsidR="00EF0359" w:rsidRDefault="00EF0359" w:rsidP="00EF0359">
            <w:pPr>
              <w:pStyle w:val="Date"/>
            </w:pPr>
            <w:r>
              <w:t>2019</w:t>
            </w:r>
            <w:r w:rsidR="002623E9">
              <w:t xml:space="preserve"> </w:t>
            </w:r>
            <w:r w:rsidR="00036450" w:rsidRPr="00036450">
              <w:t>–</w:t>
            </w:r>
            <w:r w:rsidR="002623E9">
              <w:t xml:space="preserve"> </w:t>
            </w:r>
            <w:r>
              <w:t>2021</w:t>
            </w:r>
          </w:p>
          <w:p w14:paraId="0A45E32C" w14:textId="0EEB6844" w:rsidR="00036450" w:rsidRPr="00451F24" w:rsidRDefault="00EF0359" w:rsidP="002F3EC9">
            <w:pPr>
              <w:pStyle w:val="Date"/>
              <w:rPr>
                <w:szCs w:val="18"/>
              </w:rPr>
            </w:pPr>
            <w:r w:rsidRPr="00451F24">
              <w:rPr>
                <w:szCs w:val="18"/>
              </w:rPr>
              <w:t>Perform microbiological testing of raw materials, work-in progress, and finished products for product approval and release. Provide recommendation and feedback on testing results to management.</w:t>
            </w:r>
          </w:p>
          <w:p w14:paraId="3BE6C05F" w14:textId="77777777" w:rsidR="004D3011" w:rsidRDefault="004D3011" w:rsidP="00EF0359"/>
          <w:p w14:paraId="1E6EE0FE" w14:textId="3BF9C7AE" w:rsidR="004D3011" w:rsidRPr="004D3011" w:rsidRDefault="00451F24" w:rsidP="00EF0359">
            <w:pPr>
              <w:pStyle w:val="Heading4"/>
              <w:rPr>
                <w:bCs/>
              </w:rPr>
            </w:pPr>
            <w:r>
              <w:t>Off to Work</w:t>
            </w:r>
            <w:r w:rsidR="006F4A96">
              <w:t xml:space="preserve">   </w:t>
            </w:r>
            <w:r>
              <w:t>Waiter, Bartender, Team Leader</w:t>
            </w:r>
          </w:p>
          <w:p w14:paraId="1EBA3A01" w14:textId="493BA66F" w:rsidR="004D3011" w:rsidRPr="004D3011" w:rsidRDefault="00451F24" w:rsidP="00EF0359">
            <w:pPr>
              <w:pStyle w:val="Date"/>
            </w:pPr>
            <w:r>
              <w:t>2015</w:t>
            </w:r>
            <w:r w:rsidR="002623E9">
              <w:t xml:space="preserve"> </w:t>
            </w:r>
            <w:r w:rsidR="004D3011" w:rsidRPr="004D3011">
              <w:t>–</w:t>
            </w:r>
            <w:r w:rsidR="002623E9">
              <w:t xml:space="preserve"> </w:t>
            </w:r>
            <w:r>
              <w:t>2018</w:t>
            </w:r>
          </w:p>
          <w:p w14:paraId="3E503827" w14:textId="67627745" w:rsidR="004D3011" w:rsidRDefault="008F7C80" w:rsidP="00EF03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15C01EF" wp14:editId="7CEF1AA7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1017905</wp:posOffset>
                      </wp:positionV>
                      <wp:extent cx="2171700" cy="11049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6B6686" w14:textId="45335589" w:rsidR="00306180" w:rsidRPr="00306180" w:rsidRDefault="003061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rPr>
                                      <w:lang w:val="en-GB"/>
                                    </w:rPr>
                                    <w:t>HTML</w:t>
                                  </w:r>
                                </w:p>
                                <w:p w14:paraId="5D653FFC" w14:textId="2D1209B4" w:rsidR="00306180" w:rsidRPr="00306180" w:rsidRDefault="003061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CSS </w:t>
                                  </w:r>
                                </w:p>
                                <w:p w14:paraId="280B0427" w14:textId="507D5B08" w:rsidR="00306180" w:rsidRPr="00306180" w:rsidRDefault="008F7C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rPr>
                                      <w:lang w:val="en-GB"/>
                                    </w:rPr>
                                    <w:t>JavaScript and React framework</w:t>
                                  </w:r>
                                </w:p>
                                <w:p w14:paraId="1884EDA7" w14:textId="1C0E1D45" w:rsidR="00306180" w:rsidRPr="008F7C80" w:rsidRDefault="008F7C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rPr>
                                      <w:lang w:val="en-GB"/>
                                    </w:rPr>
                                    <w:t>Node.js</w:t>
                                  </w:r>
                                </w:p>
                                <w:p w14:paraId="5CD5F69C" w14:textId="1415DC44" w:rsidR="008F7C80" w:rsidRDefault="008F7C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Database administration (MySQL and MongoDB)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5C01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60.05pt;margin-top:80.15pt;width:171pt;height:8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" fillcolor="#bed3e4 [1940]" strokeweight=".5pt">
                      <v:textbox>
                        <w:txbxContent>
                          <w:p w14:paraId="336B6686" w14:textId="45335589" w:rsidR="00306180" w:rsidRPr="00306180" w:rsidRDefault="00306180" w:rsidP="003061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>HTML</w:t>
                            </w:r>
                          </w:p>
                          <w:p w14:paraId="5D653FFC" w14:textId="2D1209B4" w:rsidR="00306180" w:rsidRPr="00306180" w:rsidRDefault="00306180" w:rsidP="003061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 xml:space="preserve">CSS </w:t>
                            </w:r>
                          </w:p>
                          <w:p w14:paraId="280B0427" w14:textId="507D5B08" w:rsidR="00306180" w:rsidRPr="00306180" w:rsidRDefault="008F7C80" w:rsidP="003061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>JavaScript and React framework</w:t>
                            </w:r>
                          </w:p>
                          <w:p w14:paraId="1884EDA7" w14:textId="1C0E1D45" w:rsidR="00306180" w:rsidRPr="008F7C80" w:rsidRDefault="008F7C80" w:rsidP="003061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>Node.js</w:t>
                            </w:r>
                          </w:p>
                          <w:p w14:paraId="5CD5F69C" w14:textId="1415DC44" w:rsidR="008F7C80" w:rsidRDefault="008F7C80" w:rsidP="003061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Database administration (MySQL and MongoDB)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2993D6B" wp14:editId="7CF6FA3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1028700</wp:posOffset>
                      </wp:positionV>
                      <wp:extent cx="1973580" cy="1150620"/>
                      <wp:effectExtent l="0" t="0" r="762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1150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2109D" w14:textId="124FCDCB" w:rsidR="0098189A" w:rsidRDefault="003061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Communication</w:t>
                                  </w:r>
                                </w:p>
                                <w:p w14:paraId="1A968DBC" w14:textId="311A578B" w:rsidR="00306180" w:rsidRDefault="003061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Collaboration</w:t>
                                  </w:r>
                                </w:p>
                                <w:p w14:paraId="5A9D3135" w14:textId="00DD2F5A" w:rsidR="00306180" w:rsidRDefault="003061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Problem Solving</w:t>
                                  </w:r>
                                </w:p>
                                <w:p w14:paraId="406E31CA" w14:textId="5CE43F1C" w:rsidR="008F7C80" w:rsidRDefault="008F7C80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Analytical</w:t>
                                  </w:r>
                                </w:p>
                                <w:p w14:paraId="3B55F72E" w14:textId="4A9DF16F" w:rsidR="006F4A96" w:rsidRPr="00306180" w:rsidRDefault="006F4A96" w:rsidP="0030618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Self-motivation and Independ</w:t>
                                  </w:r>
                                  <w:r w:rsidR="00BD44A1">
                                    <w:rPr>
                                      <w:lang w:val="en-GB"/>
                                    </w:rPr>
                                    <w:t>e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93D6B" id="Text Box 2" o:spid="_x0000_s1027" type="#_x0000_t202" style="position:absolute;margin-left:-5.75pt;margin-top:81pt;width:155.4pt;height:90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" stroked="f">
                      <v:textbox>
                        <w:txbxContent>
                          <w:p w14:paraId="5B52109D" w14:textId="124FCDCB" w:rsidR="0098189A" w:rsidRDefault="00306180" w:rsidP="003061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Communication</w:t>
                            </w:r>
                          </w:p>
                          <w:p w14:paraId="1A968DBC" w14:textId="311A578B" w:rsidR="00306180" w:rsidRDefault="00306180" w:rsidP="003061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Collaboration</w:t>
                            </w:r>
                          </w:p>
                          <w:p w14:paraId="5A9D3135" w14:textId="00DD2F5A" w:rsidR="00306180" w:rsidRDefault="00306180" w:rsidP="003061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Problem Solving</w:t>
                            </w:r>
                          </w:p>
                          <w:p w14:paraId="406E31CA" w14:textId="5CE43F1C" w:rsidR="008F7C80" w:rsidRDefault="008F7C80" w:rsidP="003061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Analytical</w:t>
                            </w:r>
                          </w:p>
                          <w:p w14:paraId="3B55F72E" w14:textId="4A9DF16F" w:rsidR="006F4A96" w:rsidRPr="00306180" w:rsidRDefault="006F4A96" w:rsidP="003061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Self-motivation and Independ</w:t>
                            </w:r>
                            <w:r w:rsidR="00BD44A1">
                              <w:rPr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lang w:val="en-GB"/>
                              </w:rPr>
                              <w:t>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51F24">
              <w:t xml:space="preserve">Working in various job roles, different places and events made me flexible and adaptable to sudden changes. Whether it’s leading a team, handling financial transactions or working in a busy complex environment I perform my best in any given situation. </w:t>
            </w:r>
          </w:p>
          <w:sdt>
            <w:sdtPr>
              <w:id w:val="1669594239"/>
              <w:placeholder>
                <w:docPart w:val="FA1370C8A9A2470281FEC0AE4C8A5F44"/>
              </w:placeholder>
              <w:temporary/>
              <w:showingPlcHdr/>
              <w15:appearance w15:val="hidden"/>
            </w:sdtPr>
            <w:sdtEndPr/>
            <w:sdtContent>
              <w:p w14:paraId="23479B0B" w14:textId="21AADA1A" w:rsidR="00036450" w:rsidRPr="002F3EC9" w:rsidRDefault="00180329" w:rsidP="002F3EC9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</w:tbl>
    <w:bookmarkEnd w:id="0"/>
    <w:p w14:paraId="46DF73DF" w14:textId="4AC9BCAD" w:rsidR="0043117B" w:rsidRDefault="00CB1E2C" w:rsidP="000C45FF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E0C0F21" wp14:editId="6399B4EF">
                <wp:simplePos x="0" y="0"/>
                <wp:positionH relativeFrom="page">
                  <wp:posOffset>22860</wp:posOffset>
                </wp:positionH>
                <wp:positionV relativeFrom="paragraph">
                  <wp:posOffset>-22860</wp:posOffset>
                </wp:positionV>
                <wp:extent cx="3124200" cy="95097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509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56C89" id="Rectangle 2" o:spid="_x0000_s1026" style="position:absolute;margin-left:1.8pt;margin-top:-1.8pt;width:246pt;height:748.8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" fillcolor="#d8d8d8 [2732]" strokecolor="#bfbfbf [2412]" strokeweight="1pt">
                <w10:wrap anchorx="page"/>
              </v:rect>
            </w:pict>
          </mc:Fallback>
        </mc:AlternateContent>
      </w:r>
    </w:p>
    <w:p w14:paraId="2F87BC8B" w14:textId="750FCC9E" w:rsidR="0098189A" w:rsidRPr="0098189A" w:rsidRDefault="0098189A" w:rsidP="0098189A">
      <w:pPr>
        <w:tabs>
          <w:tab w:val="left" w:pos="2748"/>
        </w:tabs>
      </w:pPr>
      <w:r>
        <w:tab/>
      </w:r>
    </w:p>
    <w:sectPr w:rsidR="0098189A" w:rsidRPr="0098189A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F427" w14:textId="77777777" w:rsidR="00254F17" w:rsidRDefault="00254F17" w:rsidP="000C45FF">
      <w:r>
        <w:separator/>
      </w:r>
    </w:p>
  </w:endnote>
  <w:endnote w:type="continuationSeparator" w:id="0">
    <w:p w14:paraId="3D431D3B" w14:textId="77777777" w:rsidR="00254F17" w:rsidRDefault="00254F1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21C1" w14:textId="77777777" w:rsidR="00254F17" w:rsidRDefault="00254F17" w:rsidP="000C45FF">
      <w:r>
        <w:separator/>
      </w:r>
    </w:p>
  </w:footnote>
  <w:footnote w:type="continuationSeparator" w:id="0">
    <w:p w14:paraId="131E1775" w14:textId="77777777" w:rsidR="00254F17" w:rsidRDefault="00254F1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4E33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78E82C" wp14:editId="266FCFD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A9A"/>
    <w:multiLevelType w:val="hybridMultilevel"/>
    <w:tmpl w:val="1D860472"/>
    <w:lvl w:ilvl="0" w:tplc="7270C60A">
      <w:start w:val="201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1EA6"/>
    <w:multiLevelType w:val="hybridMultilevel"/>
    <w:tmpl w:val="03B81C42"/>
    <w:lvl w:ilvl="0" w:tplc="7270C60A">
      <w:start w:val="201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F0D"/>
    <w:multiLevelType w:val="hybridMultilevel"/>
    <w:tmpl w:val="0458DF76"/>
    <w:lvl w:ilvl="0" w:tplc="6C64D264">
      <w:start w:val="201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12625"/>
    <w:multiLevelType w:val="hybridMultilevel"/>
    <w:tmpl w:val="334E8D4E"/>
    <w:lvl w:ilvl="0" w:tplc="7270C60A">
      <w:start w:val="201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518D8"/>
    <w:multiLevelType w:val="hybridMultilevel"/>
    <w:tmpl w:val="7472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E35B7"/>
    <w:multiLevelType w:val="hybridMultilevel"/>
    <w:tmpl w:val="D7FA4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8425F"/>
    <w:multiLevelType w:val="hybridMultilevel"/>
    <w:tmpl w:val="114A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19254">
    <w:abstractNumId w:val="2"/>
  </w:num>
  <w:num w:numId="2" w16cid:durableId="1980458003">
    <w:abstractNumId w:val="1"/>
  </w:num>
  <w:num w:numId="3" w16cid:durableId="558783835">
    <w:abstractNumId w:val="3"/>
  </w:num>
  <w:num w:numId="4" w16cid:durableId="381098855">
    <w:abstractNumId w:val="4"/>
  </w:num>
  <w:num w:numId="5" w16cid:durableId="786580514">
    <w:abstractNumId w:val="0"/>
  </w:num>
  <w:num w:numId="6" w16cid:durableId="1496384576">
    <w:abstractNumId w:val="6"/>
  </w:num>
  <w:num w:numId="7" w16cid:durableId="2048796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6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D7C"/>
    <w:rsid w:val="002113B4"/>
    <w:rsid w:val="002249FB"/>
    <w:rsid w:val="002400EB"/>
    <w:rsid w:val="00254F17"/>
    <w:rsid w:val="00256CF7"/>
    <w:rsid w:val="002623E9"/>
    <w:rsid w:val="00281FD5"/>
    <w:rsid w:val="00284B19"/>
    <w:rsid w:val="002F3EC9"/>
    <w:rsid w:val="0030481B"/>
    <w:rsid w:val="00306180"/>
    <w:rsid w:val="003156FC"/>
    <w:rsid w:val="003254B5"/>
    <w:rsid w:val="0037121F"/>
    <w:rsid w:val="003A6B7D"/>
    <w:rsid w:val="003B06CA"/>
    <w:rsid w:val="003B7E31"/>
    <w:rsid w:val="003C64E2"/>
    <w:rsid w:val="004071FC"/>
    <w:rsid w:val="00414BCE"/>
    <w:rsid w:val="00445947"/>
    <w:rsid w:val="00451F24"/>
    <w:rsid w:val="004813B3"/>
    <w:rsid w:val="00496591"/>
    <w:rsid w:val="004B5745"/>
    <w:rsid w:val="004C63E4"/>
    <w:rsid w:val="004D3011"/>
    <w:rsid w:val="005262AC"/>
    <w:rsid w:val="00554AD6"/>
    <w:rsid w:val="005E39D5"/>
    <w:rsid w:val="005E772E"/>
    <w:rsid w:val="005F79BA"/>
    <w:rsid w:val="00600670"/>
    <w:rsid w:val="00613963"/>
    <w:rsid w:val="0062123A"/>
    <w:rsid w:val="00646E75"/>
    <w:rsid w:val="006771D0"/>
    <w:rsid w:val="006A237A"/>
    <w:rsid w:val="006B3566"/>
    <w:rsid w:val="006E29FB"/>
    <w:rsid w:val="006F4A96"/>
    <w:rsid w:val="00715FCB"/>
    <w:rsid w:val="007211C2"/>
    <w:rsid w:val="00743101"/>
    <w:rsid w:val="007653B6"/>
    <w:rsid w:val="007775E1"/>
    <w:rsid w:val="0078281B"/>
    <w:rsid w:val="007867A0"/>
    <w:rsid w:val="007927F5"/>
    <w:rsid w:val="00802CA0"/>
    <w:rsid w:val="00815F10"/>
    <w:rsid w:val="008F7C80"/>
    <w:rsid w:val="009260CD"/>
    <w:rsid w:val="009372C8"/>
    <w:rsid w:val="00952C25"/>
    <w:rsid w:val="00965FD8"/>
    <w:rsid w:val="0098189A"/>
    <w:rsid w:val="009E1A2F"/>
    <w:rsid w:val="00A2118D"/>
    <w:rsid w:val="00A600D3"/>
    <w:rsid w:val="00A96004"/>
    <w:rsid w:val="00AD76E2"/>
    <w:rsid w:val="00B20152"/>
    <w:rsid w:val="00B359E4"/>
    <w:rsid w:val="00B57D98"/>
    <w:rsid w:val="00B70850"/>
    <w:rsid w:val="00BD44A1"/>
    <w:rsid w:val="00C066B6"/>
    <w:rsid w:val="00C37BA1"/>
    <w:rsid w:val="00C4674C"/>
    <w:rsid w:val="00C506CF"/>
    <w:rsid w:val="00C67EC3"/>
    <w:rsid w:val="00C72BED"/>
    <w:rsid w:val="00C9578B"/>
    <w:rsid w:val="00CB0055"/>
    <w:rsid w:val="00CB1E2C"/>
    <w:rsid w:val="00CC0502"/>
    <w:rsid w:val="00CF0469"/>
    <w:rsid w:val="00D1224B"/>
    <w:rsid w:val="00D2522B"/>
    <w:rsid w:val="00D422DE"/>
    <w:rsid w:val="00D5459D"/>
    <w:rsid w:val="00D65960"/>
    <w:rsid w:val="00D67958"/>
    <w:rsid w:val="00DA1F4D"/>
    <w:rsid w:val="00DB3F05"/>
    <w:rsid w:val="00DC61FB"/>
    <w:rsid w:val="00DD172A"/>
    <w:rsid w:val="00DD3A2A"/>
    <w:rsid w:val="00DE4637"/>
    <w:rsid w:val="00E25A26"/>
    <w:rsid w:val="00E25BD3"/>
    <w:rsid w:val="00E4381A"/>
    <w:rsid w:val="00E55D74"/>
    <w:rsid w:val="00EF0359"/>
    <w:rsid w:val="00F22E3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8D6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15F10"/>
    <w:pPr>
      <w:ind w:left="720"/>
      <w:contextualSpacing/>
    </w:pPr>
  </w:style>
  <w:style w:type="paragraph" w:styleId="NoSpacing">
    <w:name w:val="No Spacing"/>
    <w:uiPriority w:val="1"/>
    <w:qFormat/>
    <w:rsid w:val="006A237A"/>
    <w:rPr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B7E3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ntas3456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antas-siauciunas-78a7a064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tas\AppData\Local\Microsoft\Office\16.0\DTS\en-US%7bDB5F1ABE-3B3C-4169-9EC7-3D28ED8D7AE9%7d\%7bC26543C4-C6BB-4E03-9F15-3C8C3773236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39732D95514B49A8FE143235784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2A1E6-6902-4707-ABED-B979360DB19E}"/>
      </w:docPartPr>
      <w:docPartBody>
        <w:p w:rsidR="00941267" w:rsidRDefault="00356D1E">
          <w:pPr>
            <w:pStyle w:val="7839732D95514B49A8FE1432357849E8"/>
          </w:pPr>
          <w:r w:rsidRPr="00CB0055">
            <w:t>Contact</w:t>
          </w:r>
        </w:p>
      </w:docPartBody>
    </w:docPart>
    <w:docPart>
      <w:docPartPr>
        <w:name w:val="161CF449449C44408DB8FA28A2733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7601A-8821-4E76-959F-1E55888BAA1F}"/>
      </w:docPartPr>
      <w:docPartBody>
        <w:p w:rsidR="00941267" w:rsidRDefault="00356D1E">
          <w:pPr>
            <w:pStyle w:val="161CF449449C44408DB8FA28A273330C"/>
          </w:pPr>
          <w:r w:rsidRPr="004D3011">
            <w:t>PHONE:</w:t>
          </w:r>
        </w:p>
      </w:docPartBody>
    </w:docPart>
    <w:docPart>
      <w:docPartPr>
        <w:name w:val="A97042A8B40D4C1B828E0B274CB52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37489-E00E-44A3-BE21-CF8E6D7C06E7}"/>
      </w:docPartPr>
      <w:docPartBody>
        <w:p w:rsidR="00941267" w:rsidRDefault="00356D1E">
          <w:pPr>
            <w:pStyle w:val="A97042A8B40D4C1B828E0B274CB52719"/>
          </w:pPr>
          <w:r w:rsidRPr="004D3011">
            <w:t>EMAIL:</w:t>
          </w:r>
        </w:p>
      </w:docPartBody>
    </w:docPart>
    <w:docPart>
      <w:docPartPr>
        <w:name w:val="EF5837A1226546698547DC59B6017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F9AF-EEF0-4565-8F1C-490D2F96D695}"/>
      </w:docPartPr>
      <w:docPartBody>
        <w:p w:rsidR="00941267" w:rsidRDefault="00356D1E">
          <w:pPr>
            <w:pStyle w:val="EF5837A1226546698547DC59B601776D"/>
          </w:pPr>
          <w:r w:rsidRPr="00036450">
            <w:t>EDUCATION</w:t>
          </w:r>
        </w:p>
      </w:docPartBody>
    </w:docPart>
    <w:docPart>
      <w:docPartPr>
        <w:name w:val="76D4892B79974560820376C069D6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7C5C9-2E3B-4D75-925A-E80E065DB1A8}"/>
      </w:docPartPr>
      <w:docPartBody>
        <w:p w:rsidR="00941267" w:rsidRDefault="00356D1E">
          <w:pPr>
            <w:pStyle w:val="76D4892B79974560820376C069D643D5"/>
          </w:pPr>
          <w:r w:rsidRPr="00036450">
            <w:t>WORK EXPERIENCE</w:t>
          </w:r>
        </w:p>
      </w:docPartBody>
    </w:docPart>
    <w:docPart>
      <w:docPartPr>
        <w:name w:val="FA1370C8A9A2470281FEC0AE4C8A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BDB34-0021-468D-B408-06742B130BA0}"/>
      </w:docPartPr>
      <w:docPartBody>
        <w:p w:rsidR="00941267" w:rsidRDefault="00356D1E">
          <w:pPr>
            <w:pStyle w:val="FA1370C8A9A2470281FEC0AE4C8A5F4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5C4148AE702E446289AF4AFAA595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C943-CAB5-44E7-93FB-E29316D90B09}"/>
      </w:docPartPr>
      <w:docPartBody>
        <w:p w:rsidR="00941267" w:rsidRDefault="00356D1E" w:rsidP="00356D1E">
          <w:pPr>
            <w:pStyle w:val="5C4148AE702E446289AF4AFAA595A42C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1E"/>
    <w:rsid w:val="00153E94"/>
    <w:rsid w:val="00356D1E"/>
    <w:rsid w:val="006118C6"/>
    <w:rsid w:val="00941267"/>
    <w:rsid w:val="00A01329"/>
    <w:rsid w:val="00C152B8"/>
    <w:rsid w:val="00EB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39732D95514B49A8FE1432357849E8">
    <w:name w:val="7839732D95514B49A8FE1432357849E8"/>
  </w:style>
  <w:style w:type="paragraph" w:customStyle="1" w:styleId="161CF449449C44408DB8FA28A273330C">
    <w:name w:val="161CF449449C44408DB8FA28A273330C"/>
  </w:style>
  <w:style w:type="paragraph" w:customStyle="1" w:styleId="A97042A8B40D4C1B828E0B274CB52719">
    <w:name w:val="A97042A8B40D4C1B828E0B274CB5271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F5837A1226546698547DC59B601776D">
    <w:name w:val="EF5837A1226546698547DC59B601776D"/>
  </w:style>
  <w:style w:type="paragraph" w:customStyle="1" w:styleId="76D4892B79974560820376C069D643D5">
    <w:name w:val="76D4892B79974560820376C069D643D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A1370C8A9A2470281FEC0AE4C8A5F44">
    <w:name w:val="FA1370C8A9A2470281FEC0AE4C8A5F44"/>
  </w:style>
  <w:style w:type="paragraph" w:customStyle="1" w:styleId="5C4148AE702E446289AF4AFAA595A42C">
    <w:name w:val="5C4148AE702E446289AF4AFAA595A42C"/>
    <w:rsid w:val="00356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B73654FD2D74C8F0C4982214F5DAC" ma:contentTypeVersion="5" ma:contentTypeDescription="Create a new document." ma:contentTypeScope="" ma:versionID="010b07f1a2b8fc4296d47381630bb335">
  <xsd:schema xmlns:xsd="http://www.w3.org/2001/XMLSchema" xmlns:xs="http://www.w3.org/2001/XMLSchema" xmlns:p="http://schemas.microsoft.com/office/2006/metadata/properties" xmlns:ns3="bbb8ae36-f9cc-4214-9a72-b9e1ea84e062" xmlns:ns4="b4518908-d5ff-40f4-b024-86638e8db23d" targetNamespace="http://schemas.microsoft.com/office/2006/metadata/properties" ma:root="true" ma:fieldsID="2c27b619e122af1f6ff5e9a4cd65c697" ns3:_="" ns4:_="">
    <xsd:import namespace="bbb8ae36-f9cc-4214-9a72-b9e1ea84e062"/>
    <xsd:import namespace="b4518908-d5ff-40f4-b024-86638e8db2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8ae36-f9cc-4214-9a72-b9e1ea84e0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18908-d5ff-40f4-b024-86638e8db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62193-BC14-4470-894E-651AD11158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9E8306-D0D8-4C87-A647-25DBDB216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8ae36-f9cc-4214-9a72-b9e1ea84e062"/>
    <ds:schemaRef ds:uri="b4518908-d5ff-40f4-b024-86638e8db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{C26543C4-C6BB-4E03-9F15-3C8C37732368}tf00546271_win32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2021-07-17T17:14:00Z</dcterms:created>
  <dcterms:modified xsi:type="dcterms:W3CDTF">2022-06-13T19:48:00Z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0x010100285B73654FD2D74C8F0C4982214F5DAC</vt:lpwstr>
  </property>
</Properties>
</file>